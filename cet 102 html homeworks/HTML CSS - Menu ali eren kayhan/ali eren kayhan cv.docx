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2EF361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6CB3D6F" w14:textId="0211C70B" w:rsidR="001B2ABD" w:rsidRDefault="001B2ABD" w:rsidP="009A07CA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4E00BD1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D6204AE" w14:textId="5D306C38" w:rsidR="001B2ABD" w:rsidRDefault="009A07CA" w:rsidP="001B2ABD">
            <w:pPr>
              <w:pStyle w:val="Title"/>
            </w:pPr>
            <w:r>
              <w:t>ALİ EREN KAYHAN</w:t>
            </w:r>
          </w:p>
          <w:p w14:paraId="045A2FFA" w14:textId="4D84A6AB" w:rsidR="001B2ABD" w:rsidRDefault="009A07CA" w:rsidP="001B2ABD">
            <w:pPr>
              <w:pStyle w:val="Subtitle"/>
            </w:pPr>
            <w:r w:rsidRPr="00790801">
              <w:rPr>
                <w:spacing w:val="1"/>
                <w:w w:val="70"/>
              </w:rPr>
              <w:t>UN</w:t>
            </w:r>
            <w:r w:rsidR="00790801" w:rsidRPr="00790801">
              <w:rPr>
                <w:spacing w:val="1"/>
                <w:w w:val="70"/>
              </w:rPr>
              <w:t>I</w:t>
            </w:r>
            <w:r w:rsidRPr="00790801">
              <w:rPr>
                <w:spacing w:val="1"/>
                <w:w w:val="70"/>
              </w:rPr>
              <w:t>VERS</w:t>
            </w:r>
            <w:r w:rsidR="00790801" w:rsidRPr="00790801">
              <w:rPr>
                <w:spacing w:val="1"/>
                <w:w w:val="70"/>
              </w:rPr>
              <w:t>I</w:t>
            </w:r>
            <w:r w:rsidRPr="00790801">
              <w:rPr>
                <w:spacing w:val="1"/>
                <w:w w:val="70"/>
              </w:rPr>
              <w:t>TY STUDEN</w:t>
            </w:r>
            <w:r w:rsidRPr="00790801">
              <w:rPr>
                <w:spacing w:val="14"/>
                <w:w w:val="70"/>
              </w:rPr>
              <w:t>T</w:t>
            </w:r>
          </w:p>
        </w:tc>
      </w:tr>
      <w:tr w:rsidR="001B2ABD" w14:paraId="4AA3A0FE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E766FBF9CF374B528046054992A30FE0"/>
              </w:placeholder>
              <w:temporary/>
              <w:showingPlcHdr/>
              <w15:appearance w15:val="hidden"/>
            </w:sdtPr>
            <w:sdtEndPr/>
            <w:sdtContent>
              <w:p w14:paraId="7DFB6AB1" w14:textId="77777777" w:rsidR="001B2ABD" w:rsidRDefault="00036450" w:rsidP="00036450">
                <w:pPr>
                  <w:pStyle w:val="Heading3"/>
                </w:pPr>
                <w:r w:rsidRPr="009A07CA">
                  <w:rPr>
                    <w:sz w:val="20"/>
                    <w:szCs w:val="22"/>
                  </w:rPr>
                  <w:t>Profile</w:t>
                </w:r>
              </w:p>
            </w:sdtContent>
          </w:sdt>
          <w:p w14:paraId="17932BCF" w14:textId="77777777" w:rsidR="009A07CA" w:rsidRPr="009A07CA" w:rsidRDefault="009A07CA" w:rsidP="009A07CA">
            <w:pPr>
              <w:rPr>
                <w:rFonts w:cstheme="minorHAnsi"/>
                <w:sz w:val="14"/>
                <w:szCs w:val="14"/>
              </w:rPr>
            </w:pPr>
          </w:p>
          <w:p w14:paraId="38A73E78" w14:textId="1ABD1F26" w:rsidR="007A5540" w:rsidRPr="00045F88" w:rsidRDefault="007A5540" w:rsidP="007A554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045F88">
              <w:rPr>
                <w:rFonts w:asciiTheme="majorHAnsi" w:hAnsiTheme="majorHAnsi" w:cstheme="majorHAnsi"/>
                <w:sz w:val="16"/>
                <w:szCs w:val="16"/>
              </w:rPr>
              <w:t>I tell you my achievements and career . Let's start with my achievements. First of all, I want to classify my success into two categories which are sport and education . I have done several sports including judo,satranç,gülle atma, basketball, liseler arası bilgi yarışması and so on. I have 10 bronze, 6 silver, and 2 gold medals. I have 18 medals from several sports. I have been a seventh of turkey in judo several times. And I have several certificates . For now, in judo, I am an assistant coach which called the first stage for being a coach in judo and I am 2.dan black belt.Furthermore, in my achievement in education, I have a lot of certificates, which are takdirname,teşekkürname,onur belgesi and so on. In my hıgh school, Tuncay Azaphan Mesleki ve Teknik Anadolu Lisesi , I was top of the school in high school.For now, I only remember these but I can say that I have more achievements in both categories .Moreover, in my career, for now, I am a student at Boğaziçi University.</w:t>
            </w:r>
          </w:p>
          <w:p w14:paraId="66E00DB6" w14:textId="77777777" w:rsidR="009A07CA" w:rsidRDefault="009A07CA" w:rsidP="00036450"/>
          <w:sdt>
            <w:sdtPr>
              <w:id w:val="-1954003311"/>
              <w:placeholder>
                <w:docPart w:val="AA1CFF5E553045419B9CD8276AD89A19"/>
              </w:placeholder>
              <w:temporary/>
              <w:showingPlcHdr/>
              <w15:appearance w15:val="hidden"/>
            </w:sdtPr>
            <w:sdtEndPr/>
            <w:sdtContent>
              <w:p w14:paraId="2AFE060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E1D1EA147A845D9B9219B96FFA951AA"/>
              </w:placeholder>
              <w:temporary/>
              <w:showingPlcHdr/>
              <w15:appearance w15:val="hidden"/>
            </w:sdtPr>
            <w:sdtEndPr/>
            <w:sdtContent>
              <w:p w14:paraId="6E3AA76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B348789" w14:textId="45CF4327" w:rsidR="004D3011" w:rsidRDefault="009A07CA" w:rsidP="004D3011">
            <w:r w:rsidRPr="009A07CA">
              <w:t>0530-964-98-44</w:t>
            </w:r>
          </w:p>
          <w:p w14:paraId="0940754E" w14:textId="77777777" w:rsidR="004D3011" w:rsidRPr="004D3011" w:rsidRDefault="004D3011" w:rsidP="004D3011"/>
          <w:p w14:paraId="2C71922B" w14:textId="77777777" w:rsidR="004D3011" w:rsidRDefault="004D3011" w:rsidP="004D3011"/>
          <w:sdt>
            <w:sdtPr>
              <w:id w:val="-240260293"/>
              <w:placeholder>
                <w:docPart w:val="CB036110A8D04E088A93C2C667023516"/>
              </w:placeholder>
              <w:temporary/>
              <w:showingPlcHdr/>
              <w15:appearance w15:val="hidden"/>
            </w:sdtPr>
            <w:sdtEndPr/>
            <w:sdtContent>
              <w:p w14:paraId="1C0154D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A216292" w14:textId="7D20AC58" w:rsidR="00036450" w:rsidRPr="00E4381A" w:rsidRDefault="009A07CA" w:rsidP="004D3011">
            <w:pPr>
              <w:rPr>
                <w:rStyle w:val="Hyperlink"/>
              </w:rPr>
            </w:pPr>
            <w:r w:rsidRPr="009A07CA">
              <w:t>ali_erenbatman@hotmail.com</w:t>
            </w:r>
          </w:p>
          <w:sdt>
            <w:sdtPr>
              <w:id w:val="-1444214663"/>
              <w:placeholder>
                <w:docPart w:val="F53277CFAFD5491BA58A550786073F41"/>
              </w:placeholder>
              <w:temporary/>
              <w:showingPlcHdr/>
              <w15:appearance w15:val="hidden"/>
            </w:sdtPr>
            <w:sdtEndPr/>
            <w:sdtContent>
              <w:p w14:paraId="6DCF7565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AB4B979" w14:textId="16FF0324" w:rsidR="004D3011" w:rsidRDefault="009A07CA" w:rsidP="004D3011">
            <w:r>
              <w:t>Making research about anything</w:t>
            </w:r>
          </w:p>
          <w:p w14:paraId="4CA00E14" w14:textId="77777777" w:rsidR="009A07CA" w:rsidRDefault="009A07CA" w:rsidP="004D3011">
            <w:r>
              <w:t>Rubik Küp</w:t>
            </w:r>
          </w:p>
          <w:p w14:paraId="51312B1D" w14:textId="77777777" w:rsidR="009A07CA" w:rsidRDefault="009A07CA" w:rsidP="004D3011">
            <w:r>
              <w:t>Playing or listening music</w:t>
            </w:r>
          </w:p>
          <w:p w14:paraId="049EF9A1" w14:textId="6E5BD410" w:rsidR="009A07CA" w:rsidRPr="004D3011" w:rsidRDefault="009A07CA" w:rsidP="004D3011">
            <w:r>
              <w:t xml:space="preserve">Reading book </w:t>
            </w:r>
          </w:p>
        </w:tc>
        <w:tc>
          <w:tcPr>
            <w:tcW w:w="720" w:type="dxa"/>
          </w:tcPr>
          <w:p w14:paraId="61DB5A5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848852D829046FEB40409CE8799D9F8"/>
              </w:placeholder>
              <w:temporary/>
              <w:showingPlcHdr/>
              <w15:appearance w15:val="hidden"/>
            </w:sdtPr>
            <w:sdtEndPr/>
            <w:sdtContent>
              <w:p w14:paraId="3725DF6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2F82871" w14:textId="6254CAC8" w:rsidR="00036450" w:rsidRPr="00036450" w:rsidRDefault="005307D9" w:rsidP="00B359E4">
            <w:pPr>
              <w:pStyle w:val="Heading4"/>
            </w:pPr>
            <w:r w:rsidRPr="005307D9">
              <w:t xml:space="preserve"> Tuncay Azaphan Mesleki ve Teknik Anadolu </w:t>
            </w:r>
            <w:r>
              <w:t>Highschool</w:t>
            </w:r>
          </w:p>
          <w:p w14:paraId="45344F77" w14:textId="4E18C6E7" w:rsidR="00036450" w:rsidRPr="00B359E4" w:rsidRDefault="005307D9" w:rsidP="00B359E4">
            <w:pPr>
              <w:pStyle w:val="Date"/>
            </w:pPr>
            <w:r>
              <w:t>2012</w:t>
            </w:r>
            <w:r w:rsidR="00036450" w:rsidRPr="00B359E4">
              <w:t xml:space="preserve"> - </w:t>
            </w:r>
            <w:r>
              <w:t>2017</w:t>
            </w:r>
          </w:p>
          <w:p w14:paraId="6A8287F7" w14:textId="4F6CDDC4" w:rsidR="00036450" w:rsidRDefault="005307D9" w:rsidP="00036450">
            <w:r w:rsidRPr="005307D9">
              <w:t>I was top of the school in high school</w:t>
            </w:r>
          </w:p>
          <w:p w14:paraId="1E8492FA" w14:textId="77777777" w:rsidR="005307D9" w:rsidRDefault="005307D9" w:rsidP="00036450"/>
          <w:p w14:paraId="2CA6FC34" w14:textId="51F7B766" w:rsidR="00036450" w:rsidRPr="00B359E4" w:rsidRDefault="005307D9" w:rsidP="00B359E4">
            <w:pPr>
              <w:pStyle w:val="Heading4"/>
            </w:pPr>
            <w:r>
              <w:t>Boğaziçi University</w:t>
            </w:r>
          </w:p>
          <w:p w14:paraId="1D262FD5" w14:textId="0B0AC036" w:rsidR="00036450" w:rsidRPr="00B359E4" w:rsidRDefault="005307D9" w:rsidP="00B359E4">
            <w:pPr>
              <w:pStyle w:val="Date"/>
            </w:pPr>
            <w:r>
              <w:t>2017</w:t>
            </w:r>
            <w:r w:rsidR="00036450" w:rsidRPr="00B359E4">
              <w:t xml:space="preserve"> - </w:t>
            </w:r>
            <w:r>
              <w:t>…</w:t>
            </w:r>
          </w:p>
          <w:p w14:paraId="5D05C928" w14:textId="7413B42A" w:rsidR="00036450" w:rsidRDefault="005307D9" w:rsidP="00036450">
            <w:r>
              <w:t>I have still been a student there.</w:t>
            </w:r>
          </w:p>
          <w:sdt>
            <w:sdtPr>
              <w:id w:val="1001553383"/>
              <w:placeholder>
                <w:docPart w:val="1F7FCA143CA545EE809AABE0D22E3A68"/>
              </w:placeholder>
              <w:temporary/>
              <w:showingPlcHdr/>
              <w15:appearance w15:val="hidden"/>
            </w:sdtPr>
            <w:sdtEndPr/>
            <w:sdtContent>
              <w:p w14:paraId="4202E80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48B84D3" w14:textId="0F12AE5E" w:rsidR="00036450" w:rsidRDefault="005307D9" w:rsidP="00B359E4">
            <w:pPr>
              <w:pStyle w:val="Heading4"/>
              <w:rPr>
                <w:bCs/>
              </w:rPr>
            </w:pPr>
            <w:r>
              <w:t>Yıldız Teknik University</w:t>
            </w:r>
            <w:r w:rsidR="00036450">
              <w:t xml:space="preserve"> </w:t>
            </w:r>
            <w:r w:rsidR="00036450" w:rsidRPr="00036450">
              <w:t xml:space="preserve"> </w:t>
            </w:r>
            <w:r w:rsidRPr="005307D9">
              <w:t>Internship</w:t>
            </w:r>
          </w:p>
          <w:p w14:paraId="1C53B8CE" w14:textId="1636A5AD" w:rsidR="004D3011" w:rsidRDefault="005307D9" w:rsidP="00036450">
            <w:r>
              <w:t xml:space="preserve"> </w:t>
            </w:r>
          </w:p>
          <w:p w14:paraId="52E58669" w14:textId="607A6A50" w:rsidR="004D3011" w:rsidRPr="004D3011" w:rsidRDefault="005307D9" w:rsidP="00B359E4">
            <w:pPr>
              <w:pStyle w:val="Heading4"/>
              <w:rPr>
                <w:bCs/>
              </w:rPr>
            </w:pPr>
            <w:r>
              <w:t>Feryal Doğan</w:t>
            </w:r>
            <w:r w:rsidR="004D3011" w:rsidRPr="004D3011">
              <w:t xml:space="preserve">  </w:t>
            </w:r>
            <w:r w:rsidRPr="005307D9">
              <w:t>Internship</w:t>
            </w:r>
          </w:p>
          <w:p w14:paraId="364732B0" w14:textId="5E322FB8" w:rsidR="004D3011" w:rsidRPr="004D3011" w:rsidRDefault="005307D9" w:rsidP="004D3011">
            <w:r>
              <w:t xml:space="preserve"> </w:t>
            </w:r>
          </w:p>
          <w:p w14:paraId="5E86E421" w14:textId="77777777" w:rsidR="004D3011" w:rsidRDefault="004D3011" w:rsidP="00036450"/>
          <w:sdt>
            <w:sdtPr>
              <w:id w:val="1669594239"/>
              <w:placeholder>
                <w:docPart w:val="308E50FDEF9F4AAB820B1215C9B5042C"/>
              </w:placeholder>
              <w:temporary/>
              <w:showingPlcHdr/>
              <w15:appearance w15:val="hidden"/>
            </w:sdtPr>
            <w:sdtEndPr/>
            <w:sdtContent>
              <w:p w14:paraId="77EABEFF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3AE23E4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BB6E9F3" wp14:editId="72367ABE">
                  <wp:extent cx="37185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02640ED6" w14:textId="77777777" w:rsidR="0043117B" w:rsidRDefault="00B14E27" w:rsidP="000C45FF">
      <w:pPr>
        <w:tabs>
          <w:tab w:val="left" w:pos="990"/>
        </w:tabs>
      </w:pPr>
    </w:p>
    <w:sectPr w:rsidR="0043117B" w:rsidSect="00577819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F23EA" w14:textId="77777777" w:rsidR="00B14E27" w:rsidRDefault="00B14E27" w:rsidP="000C45FF">
      <w:r>
        <w:separator/>
      </w:r>
    </w:p>
  </w:endnote>
  <w:endnote w:type="continuationSeparator" w:id="0">
    <w:p w14:paraId="12B97513" w14:textId="77777777" w:rsidR="00B14E27" w:rsidRDefault="00B14E2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B2076" w14:textId="77777777" w:rsidR="00B14E27" w:rsidRDefault="00B14E27" w:rsidP="000C45FF">
      <w:r>
        <w:separator/>
      </w:r>
    </w:p>
  </w:footnote>
  <w:footnote w:type="continuationSeparator" w:id="0">
    <w:p w14:paraId="09701928" w14:textId="77777777" w:rsidR="00B14E27" w:rsidRDefault="00B14E2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24E3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BE833D" wp14:editId="23BD745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CA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D146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603DD"/>
    <w:rsid w:val="0037121F"/>
    <w:rsid w:val="003A6B7D"/>
    <w:rsid w:val="003B06CA"/>
    <w:rsid w:val="003B1D5B"/>
    <w:rsid w:val="004071FC"/>
    <w:rsid w:val="00445947"/>
    <w:rsid w:val="004813B3"/>
    <w:rsid w:val="00496591"/>
    <w:rsid w:val="004C63E4"/>
    <w:rsid w:val="004D3011"/>
    <w:rsid w:val="004F793A"/>
    <w:rsid w:val="005262AC"/>
    <w:rsid w:val="005307D9"/>
    <w:rsid w:val="00577819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0801"/>
    <w:rsid w:val="007927F5"/>
    <w:rsid w:val="007A5540"/>
    <w:rsid w:val="00802CA0"/>
    <w:rsid w:val="009260CD"/>
    <w:rsid w:val="00952C25"/>
    <w:rsid w:val="009A07CA"/>
    <w:rsid w:val="00A2118D"/>
    <w:rsid w:val="00A868C0"/>
    <w:rsid w:val="00AD76E2"/>
    <w:rsid w:val="00B14E27"/>
    <w:rsid w:val="00B20152"/>
    <w:rsid w:val="00B359E4"/>
    <w:rsid w:val="00B57D98"/>
    <w:rsid w:val="00B70850"/>
    <w:rsid w:val="00C066B6"/>
    <w:rsid w:val="00C37BA1"/>
    <w:rsid w:val="00C4674C"/>
    <w:rsid w:val="00C506CF"/>
    <w:rsid w:val="00C521D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3318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20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%2010\AppData\Local\Microsoft\Office\16.0\DTS\en-US%7b02800999-7D5C-4700-AF77-8C6DEA306AEE%7d\%7b95D5813E-2F3A-4399-817E-AC50DC5FBCDD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Microsoft Office Programs</c:v>
                </c:pt>
                <c:pt idx="1">
                  <c:v>MIT App Inventor</c:v>
                </c:pt>
                <c:pt idx="2">
                  <c:v>Photoshop</c:v>
                </c:pt>
                <c:pt idx="3">
                  <c:v>C</c:v>
                </c:pt>
                <c:pt idx="4">
                  <c:v>Html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80</c:v>
                </c:pt>
                <c:pt idx="1">
                  <c:v>80</c:v>
                </c:pt>
                <c:pt idx="2">
                  <c:v>85</c:v>
                </c:pt>
                <c:pt idx="3">
                  <c:v>75</c:v>
                </c:pt>
                <c:pt idx="4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66FBF9CF374B528046054992A3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8A1B7-CFE4-4B9F-A68F-661B92344D3D}"/>
      </w:docPartPr>
      <w:docPartBody>
        <w:p w:rsidR="00FF5597" w:rsidRDefault="000E71ED">
          <w:pPr>
            <w:pStyle w:val="E766FBF9CF374B528046054992A30FE0"/>
          </w:pPr>
          <w:r w:rsidRPr="00D5459D">
            <w:t>Profile</w:t>
          </w:r>
        </w:p>
      </w:docPartBody>
    </w:docPart>
    <w:docPart>
      <w:docPartPr>
        <w:name w:val="AA1CFF5E553045419B9CD8276AD89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2D33E-D216-4C6F-8E8F-B21E7C3B58FD}"/>
      </w:docPartPr>
      <w:docPartBody>
        <w:p w:rsidR="00FF5597" w:rsidRDefault="000E71ED">
          <w:pPr>
            <w:pStyle w:val="AA1CFF5E553045419B9CD8276AD89A19"/>
          </w:pPr>
          <w:r w:rsidRPr="00CB0055">
            <w:t>Contact</w:t>
          </w:r>
        </w:p>
      </w:docPartBody>
    </w:docPart>
    <w:docPart>
      <w:docPartPr>
        <w:name w:val="FE1D1EA147A845D9B9219B96FFA95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AC5FA-D48E-4057-AB99-03408B0B68BC}"/>
      </w:docPartPr>
      <w:docPartBody>
        <w:p w:rsidR="00FF5597" w:rsidRDefault="000E71ED">
          <w:pPr>
            <w:pStyle w:val="FE1D1EA147A845D9B9219B96FFA951AA"/>
          </w:pPr>
          <w:r w:rsidRPr="004D3011">
            <w:t>PHONE:</w:t>
          </w:r>
        </w:p>
      </w:docPartBody>
    </w:docPart>
    <w:docPart>
      <w:docPartPr>
        <w:name w:val="CB036110A8D04E088A93C2C667023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E68F8-7373-48DE-8D66-7089D40C99A5}"/>
      </w:docPartPr>
      <w:docPartBody>
        <w:p w:rsidR="00FF5597" w:rsidRDefault="000E71ED">
          <w:pPr>
            <w:pStyle w:val="CB036110A8D04E088A93C2C667023516"/>
          </w:pPr>
          <w:r w:rsidRPr="004D3011">
            <w:t>EMAIL:</w:t>
          </w:r>
        </w:p>
      </w:docPartBody>
    </w:docPart>
    <w:docPart>
      <w:docPartPr>
        <w:name w:val="F53277CFAFD5491BA58A550786073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2F742-58F2-4ECD-85D8-56590238EA72}"/>
      </w:docPartPr>
      <w:docPartBody>
        <w:p w:rsidR="00FF5597" w:rsidRDefault="000E71ED">
          <w:pPr>
            <w:pStyle w:val="F53277CFAFD5491BA58A550786073F41"/>
          </w:pPr>
          <w:r w:rsidRPr="00CB0055">
            <w:t>Hobbies</w:t>
          </w:r>
        </w:p>
      </w:docPartBody>
    </w:docPart>
    <w:docPart>
      <w:docPartPr>
        <w:name w:val="1848852D829046FEB40409CE8799D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C32-6A71-43DC-A783-267D01E4E6BA}"/>
      </w:docPartPr>
      <w:docPartBody>
        <w:p w:rsidR="00FF5597" w:rsidRDefault="000E71ED">
          <w:pPr>
            <w:pStyle w:val="1848852D829046FEB40409CE8799D9F8"/>
          </w:pPr>
          <w:r w:rsidRPr="00036450">
            <w:t>EDUCATION</w:t>
          </w:r>
        </w:p>
      </w:docPartBody>
    </w:docPart>
    <w:docPart>
      <w:docPartPr>
        <w:name w:val="1F7FCA143CA545EE809AABE0D22E3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FE234-615C-4FD1-9DF7-9977E2F966D6}"/>
      </w:docPartPr>
      <w:docPartBody>
        <w:p w:rsidR="00FF5597" w:rsidRDefault="000E71ED">
          <w:pPr>
            <w:pStyle w:val="1F7FCA143CA545EE809AABE0D22E3A68"/>
          </w:pPr>
          <w:r w:rsidRPr="00036450">
            <w:t>WORK EXPERIENCE</w:t>
          </w:r>
        </w:p>
      </w:docPartBody>
    </w:docPart>
    <w:docPart>
      <w:docPartPr>
        <w:name w:val="308E50FDEF9F4AAB820B1215C9B50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282C0-F5EB-40E9-8DB1-7A4215817AE3}"/>
      </w:docPartPr>
      <w:docPartBody>
        <w:p w:rsidR="00FF5597" w:rsidRDefault="000E71ED">
          <w:pPr>
            <w:pStyle w:val="308E50FDEF9F4AAB820B1215C9B5042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ED"/>
    <w:rsid w:val="000E71ED"/>
    <w:rsid w:val="003C16F4"/>
    <w:rsid w:val="004648A4"/>
    <w:rsid w:val="00CC221B"/>
    <w:rsid w:val="00CC2B1E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A30F3E52CE4AEB9714FA5F1340DF5C">
    <w:name w:val="34A30F3E52CE4AEB9714FA5F1340DF5C"/>
  </w:style>
  <w:style w:type="paragraph" w:customStyle="1" w:styleId="A4D0FCE1975A4C0E80F98E97D1FED7BA">
    <w:name w:val="A4D0FCE1975A4C0E80F98E97D1FED7BA"/>
  </w:style>
  <w:style w:type="paragraph" w:customStyle="1" w:styleId="E766FBF9CF374B528046054992A30FE0">
    <w:name w:val="E766FBF9CF374B528046054992A30FE0"/>
  </w:style>
  <w:style w:type="paragraph" w:customStyle="1" w:styleId="A3BDD12D096545ADBDB0FE834B5F75BA">
    <w:name w:val="A3BDD12D096545ADBDB0FE834B5F75BA"/>
  </w:style>
  <w:style w:type="paragraph" w:customStyle="1" w:styleId="AA1CFF5E553045419B9CD8276AD89A19">
    <w:name w:val="AA1CFF5E553045419B9CD8276AD89A19"/>
  </w:style>
  <w:style w:type="paragraph" w:customStyle="1" w:styleId="FE1D1EA147A845D9B9219B96FFA951AA">
    <w:name w:val="FE1D1EA147A845D9B9219B96FFA951AA"/>
  </w:style>
  <w:style w:type="paragraph" w:customStyle="1" w:styleId="F0A87F2270C5463DA588401FDA9D7210">
    <w:name w:val="F0A87F2270C5463DA588401FDA9D7210"/>
  </w:style>
  <w:style w:type="paragraph" w:customStyle="1" w:styleId="31C8093DCD244B64AF121A714275DDE5">
    <w:name w:val="31C8093DCD244B64AF121A714275DDE5"/>
  </w:style>
  <w:style w:type="paragraph" w:customStyle="1" w:styleId="AFA2FB14E38046D794AF68DE82BBF11E">
    <w:name w:val="AFA2FB14E38046D794AF68DE82BBF11E"/>
  </w:style>
  <w:style w:type="paragraph" w:customStyle="1" w:styleId="CB036110A8D04E088A93C2C667023516">
    <w:name w:val="CB036110A8D04E088A93C2C66702351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3B984BDE7CD4746A380A5CE15707C9E">
    <w:name w:val="53B984BDE7CD4746A380A5CE15707C9E"/>
  </w:style>
  <w:style w:type="paragraph" w:customStyle="1" w:styleId="F53277CFAFD5491BA58A550786073F41">
    <w:name w:val="F53277CFAFD5491BA58A550786073F41"/>
  </w:style>
  <w:style w:type="paragraph" w:customStyle="1" w:styleId="A161AAF9EEA24EE49E8E83AF590FD077">
    <w:name w:val="A161AAF9EEA24EE49E8E83AF590FD077"/>
  </w:style>
  <w:style w:type="paragraph" w:customStyle="1" w:styleId="E7309D642DD846C7AC3E51CCBC242FE3">
    <w:name w:val="E7309D642DD846C7AC3E51CCBC242FE3"/>
  </w:style>
  <w:style w:type="paragraph" w:customStyle="1" w:styleId="D979E5BEB6794C828C0CBFC021B5119C">
    <w:name w:val="D979E5BEB6794C828C0CBFC021B5119C"/>
  </w:style>
  <w:style w:type="paragraph" w:customStyle="1" w:styleId="E5E0FF305F5C4597A40E4C16864B8143">
    <w:name w:val="E5E0FF305F5C4597A40E4C16864B8143"/>
  </w:style>
  <w:style w:type="paragraph" w:customStyle="1" w:styleId="1848852D829046FEB40409CE8799D9F8">
    <w:name w:val="1848852D829046FEB40409CE8799D9F8"/>
  </w:style>
  <w:style w:type="paragraph" w:customStyle="1" w:styleId="CC16AF3209A047B98C1307269C8E4F6D">
    <w:name w:val="CC16AF3209A047B98C1307269C8E4F6D"/>
  </w:style>
  <w:style w:type="paragraph" w:customStyle="1" w:styleId="730820FFE41E47F3B899F1DF81D63C98">
    <w:name w:val="730820FFE41E47F3B899F1DF81D63C98"/>
  </w:style>
  <w:style w:type="paragraph" w:customStyle="1" w:styleId="AC66A08B4FA44D458FBDA8DBE520C7F3">
    <w:name w:val="AC66A08B4FA44D458FBDA8DBE520C7F3"/>
  </w:style>
  <w:style w:type="paragraph" w:customStyle="1" w:styleId="A1B83541300F4D719CC560D446EE20D7">
    <w:name w:val="A1B83541300F4D719CC560D446EE20D7"/>
  </w:style>
  <w:style w:type="paragraph" w:customStyle="1" w:styleId="54215207AA3A49FFA3C3D0EE53B617C7">
    <w:name w:val="54215207AA3A49FFA3C3D0EE53B617C7"/>
  </w:style>
  <w:style w:type="paragraph" w:customStyle="1" w:styleId="09D94EE9D330485BAB675C2BA3DEDA8D">
    <w:name w:val="09D94EE9D330485BAB675C2BA3DEDA8D"/>
  </w:style>
  <w:style w:type="paragraph" w:customStyle="1" w:styleId="3597D8C9CDED4A37A4843DBD3AFA1BB1">
    <w:name w:val="3597D8C9CDED4A37A4843DBD3AFA1BB1"/>
  </w:style>
  <w:style w:type="paragraph" w:customStyle="1" w:styleId="1F7FCA143CA545EE809AABE0D22E3A68">
    <w:name w:val="1F7FCA143CA545EE809AABE0D22E3A68"/>
  </w:style>
  <w:style w:type="paragraph" w:customStyle="1" w:styleId="B9F4E2B1DA6C472AA035E1AFC7DE518A">
    <w:name w:val="B9F4E2B1DA6C472AA035E1AFC7DE518A"/>
  </w:style>
  <w:style w:type="paragraph" w:customStyle="1" w:styleId="CB307ED811284D2FB6F4DB8D256B46BB">
    <w:name w:val="CB307ED811284D2FB6F4DB8D256B46BB"/>
  </w:style>
  <w:style w:type="paragraph" w:customStyle="1" w:styleId="9FEE83FC7A8F495EAF5574D45E712A6F">
    <w:name w:val="9FEE83FC7A8F495EAF5574D45E712A6F"/>
  </w:style>
  <w:style w:type="paragraph" w:customStyle="1" w:styleId="2E94EAD313194979B304B686DD82D5EE">
    <w:name w:val="2E94EAD313194979B304B686DD82D5EE"/>
  </w:style>
  <w:style w:type="paragraph" w:customStyle="1" w:styleId="E50EC732F142442AA0AEFAA83ECA8B5B">
    <w:name w:val="E50EC732F142442AA0AEFAA83ECA8B5B"/>
  </w:style>
  <w:style w:type="paragraph" w:customStyle="1" w:styleId="D0459FAC0BA5492CA0CA0D4573177C22">
    <w:name w:val="D0459FAC0BA5492CA0CA0D4573177C22"/>
  </w:style>
  <w:style w:type="paragraph" w:customStyle="1" w:styleId="2B0DE85F43564AC59B077354E21B53AF">
    <w:name w:val="2B0DE85F43564AC59B077354E21B53AF"/>
  </w:style>
  <w:style w:type="paragraph" w:customStyle="1" w:styleId="E6A4E5BDE35E4AB08BF0D001FE82F8A4">
    <w:name w:val="E6A4E5BDE35E4AB08BF0D001FE82F8A4"/>
  </w:style>
  <w:style w:type="paragraph" w:customStyle="1" w:styleId="BC66A9600CD64D84B2427EFB9E4D64E6">
    <w:name w:val="BC66A9600CD64D84B2427EFB9E4D64E6"/>
  </w:style>
  <w:style w:type="paragraph" w:customStyle="1" w:styleId="246157D9137C4D54816BD34547F68A11">
    <w:name w:val="246157D9137C4D54816BD34547F68A11"/>
  </w:style>
  <w:style w:type="paragraph" w:customStyle="1" w:styleId="56E40B4B1DBC417DBDD9D9967546D3C4">
    <w:name w:val="56E40B4B1DBC417DBDD9D9967546D3C4"/>
  </w:style>
  <w:style w:type="paragraph" w:customStyle="1" w:styleId="0DB0599FC90149F8A74AB895D1C3BA3B">
    <w:name w:val="0DB0599FC90149F8A74AB895D1C3BA3B"/>
  </w:style>
  <w:style w:type="paragraph" w:customStyle="1" w:styleId="AA680576ABDE44B3B70C232AF4D52223">
    <w:name w:val="AA680576ABDE44B3B70C232AF4D52223"/>
  </w:style>
  <w:style w:type="paragraph" w:customStyle="1" w:styleId="64D9540A599F4DF3A2D70290E6544244">
    <w:name w:val="64D9540A599F4DF3A2D70290E6544244"/>
  </w:style>
  <w:style w:type="paragraph" w:customStyle="1" w:styleId="254FA67B51C442EAB08471F4EA103EA1">
    <w:name w:val="254FA67B51C442EAB08471F4EA103EA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308E50FDEF9F4AAB820B1215C9B5042C">
    <w:name w:val="308E50FDEF9F4AAB820B1215C9B504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{95D5813E-2F3A-4399-817E-AC50DC5FBCDD}tf00546271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2020-04-09T17:08:00Z</dcterms:created>
  <dcterms:modified xsi:type="dcterms:W3CDTF">2020-04-10T15:20:00Z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